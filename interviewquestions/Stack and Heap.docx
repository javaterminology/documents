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FB27D" w14:textId="2EF9C044" w:rsidR="00771F16" w:rsidRDefault="00003183">
      <w:pPr>
        <w:pStyle w:val="Title"/>
      </w:pPr>
      <w:r>
        <w:t>Memory Management:</w:t>
      </w:r>
    </w:p>
    <w:p w14:paraId="08DF4373" w14:textId="6093DFA8" w:rsidR="00771F16" w:rsidRDefault="00031B82">
      <w:pPr>
        <w:pStyle w:val="Heading1"/>
      </w:pPr>
      <w:r>
        <w:t>Stack and Heap:</w:t>
      </w:r>
    </w:p>
    <w:p w14:paraId="23F82333" w14:textId="016B15FA" w:rsidR="00031B82" w:rsidRDefault="00031B82" w:rsidP="00031B82"/>
    <w:p w14:paraId="0436BF03" w14:textId="25FC7A70" w:rsidR="00031B82" w:rsidRDefault="00031B82" w:rsidP="00031B82">
      <w:r>
        <w:t>Two areas of memory to take care about:</w:t>
      </w:r>
    </w:p>
    <w:p w14:paraId="61F1E910" w14:textId="0322C861" w:rsidR="00031B82" w:rsidRDefault="00013445" w:rsidP="00031B82">
      <w:r>
        <w:t>Heap:</w:t>
      </w:r>
      <w:r w:rsidR="00031B82">
        <w:t xml:space="preserve"> where </w:t>
      </w:r>
      <w:r>
        <w:t xml:space="preserve">the </w:t>
      </w:r>
      <w:r w:rsidR="00031B82">
        <w:t>objects live</w:t>
      </w:r>
      <w:r>
        <w:t>.</w:t>
      </w:r>
    </w:p>
    <w:p w14:paraId="3E4F4DC4" w14:textId="018B5DEF" w:rsidR="00031B82" w:rsidRDefault="00031B82" w:rsidP="00031B82">
      <w:r>
        <w:t>Stack: where the local variables and methods invocations live.</w:t>
      </w:r>
    </w:p>
    <w:p w14:paraId="5A9F5B76" w14:textId="2E849C34" w:rsidR="00534B25" w:rsidRDefault="00534B25" w:rsidP="00031B82"/>
    <w:p w14:paraId="30695022" w14:textId="641B1719" w:rsidR="00534B25" w:rsidRPr="00555D49" w:rsidRDefault="00534B25" w:rsidP="00031B82">
      <w:pPr>
        <w:rPr>
          <w:b/>
        </w:rPr>
      </w:pPr>
      <w:r w:rsidRPr="00555D49">
        <w:rPr>
          <w:b/>
        </w:rPr>
        <w:t>What happens when a JVM Starts up?</w:t>
      </w:r>
    </w:p>
    <w:p w14:paraId="7E520DC5" w14:textId="297E4661" w:rsidR="00B72197" w:rsidRDefault="00B72197" w:rsidP="00031B82">
      <w:r>
        <w:t>When JVM Starts up it gets chunk of memory from underlying</w:t>
      </w:r>
      <w:r w:rsidR="00791A6C">
        <w:t xml:space="preserve"> operating system and it uses it to run java program.</w:t>
      </w:r>
    </w:p>
    <w:p w14:paraId="6C5ECC48" w14:textId="223D33CA" w:rsidR="00791A6C" w:rsidRPr="00555D49" w:rsidRDefault="00791A6C" w:rsidP="00031B82">
      <w:pPr>
        <w:rPr>
          <w:b/>
        </w:rPr>
      </w:pPr>
      <w:r w:rsidRPr="00555D49">
        <w:rPr>
          <w:b/>
        </w:rPr>
        <w:t>How much memory does it get?</w:t>
      </w:r>
    </w:p>
    <w:p w14:paraId="20F89E82" w14:textId="337A04B1" w:rsidR="00791A6C" w:rsidRDefault="00791A6C" w:rsidP="00031B82">
      <w:r>
        <w:t>Depends upon the JVM Version (and on which platform).</w:t>
      </w:r>
    </w:p>
    <w:p w14:paraId="6B12BE8F" w14:textId="495B4844" w:rsidR="002B5FBD" w:rsidRDefault="002B5FBD" w:rsidP="00031B82">
      <w:r>
        <w:t>All objects are garbage collectable on the heap.</w:t>
      </w:r>
    </w:p>
    <w:p w14:paraId="4DF024FB" w14:textId="70E2F1F2" w:rsidR="002B5FBD" w:rsidRDefault="00853928" w:rsidP="00031B82">
      <w:r>
        <w:rPr>
          <w:noProof/>
        </w:rPr>
        <w:drawing>
          <wp:inline distT="0" distB="0" distL="0" distR="0" wp14:anchorId="4D68C44E" wp14:editId="145A3E2B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DA29" w14:textId="77777777" w:rsidR="00791A6C" w:rsidRDefault="00791A6C" w:rsidP="00031B82"/>
    <w:p w14:paraId="3CF400BA" w14:textId="77777777" w:rsidR="00791A6C" w:rsidRDefault="00791A6C" w:rsidP="00031B82"/>
    <w:p w14:paraId="6C195340" w14:textId="12068EE3" w:rsidR="00534B25" w:rsidRPr="00555D49" w:rsidRDefault="004D1F57" w:rsidP="00031B82">
      <w:pPr>
        <w:rPr>
          <w:b/>
        </w:rPr>
      </w:pPr>
      <w:r w:rsidRPr="00555D49">
        <w:rPr>
          <w:b/>
        </w:rPr>
        <w:t>Local variables that store objects?</w:t>
      </w:r>
    </w:p>
    <w:p w14:paraId="20A452F7" w14:textId="26F844B4" w:rsidR="004D1F57" w:rsidRDefault="004D1F57" w:rsidP="00031B82">
      <w:r>
        <w:lastRenderedPageBreak/>
        <w:t>Firstly,</w:t>
      </w:r>
      <w:r w:rsidR="00D52571">
        <w:t xml:space="preserve"> let’s remember that variables are nothing but reserved memory locations to store values.</w:t>
      </w:r>
    </w:p>
    <w:p w14:paraId="1D7082F6" w14:textId="6BE45DE4" w:rsidR="00D52571" w:rsidRDefault="00D52571" w:rsidP="00031B82">
      <w:r>
        <w:t xml:space="preserve">When we create a variable, we are reserving space in </w:t>
      </w:r>
      <w:r w:rsidR="00CD78E1">
        <w:t>memory. Based on the data type of the variable the operating system allocates memory and decides what can be stored in reserved memory.</w:t>
      </w:r>
      <w:r w:rsidR="00CD78E1">
        <w:tab/>
      </w:r>
    </w:p>
    <w:p w14:paraId="1CC87E8D" w14:textId="25CD8F5A" w:rsidR="00100023" w:rsidRDefault="00100023" w:rsidP="00031B82">
      <w:r>
        <w:t>Example: integers, characters and decimals can store in these variables.</w:t>
      </w:r>
    </w:p>
    <w:p w14:paraId="40A1FA0D" w14:textId="7D399BED" w:rsidR="00100023" w:rsidRDefault="00100023" w:rsidP="00031B82">
      <w:r>
        <w:t xml:space="preserve">There are two data types available in </w:t>
      </w:r>
      <w:r w:rsidR="004766C1">
        <w:t>java:</w:t>
      </w:r>
      <w:r>
        <w:t xml:space="preserve"> Reference/Object data types.</w:t>
      </w:r>
    </w:p>
    <w:p w14:paraId="6A04AD88" w14:textId="50822388" w:rsidR="00100023" w:rsidRDefault="00100023" w:rsidP="00031B82"/>
    <w:p w14:paraId="2B99EC2D" w14:textId="51D7A55C" w:rsidR="00100023" w:rsidRPr="00555D49" w:rsidRDefault="00100023" w:rsidP="00031B82">
      <w:pPr>
        <w:rPr>
          <w:b/>
        </w:rPr>
      </w:pPr>
      <w:r w:rsidRPr="00555D49">
        <w:rPr>
          <w:b/>
        </w:rPr>
        <w:t xml:space="preserve">Referencing an </w:t>
      </w:r>
      <w:r w:rsidR="004766C1" w:rsidRPr="00555D49">
        <w:rPr>
          <w:b/>
        </w:rPr>
        <w:t>Object:</w:t>
      </w:r>
    </w:p>
    <w:p w14:paraId="6AC979C1" w14:textId="3166B50F" w:rsidR="00100023" w:rsidRDefault="00A337F8" w:rsidP="00031B82">
      <w:r>
        <w:t xml:space="preserve">A </w:t>
      </w:r>
      <w:r w:rsidR="004766C1">
        <w:t>non-primitive</w:t>
      </w:r>
      <w:r>
        <w:t xml:space="preserve"> variable holds a reference to an </w:t>
      </w:r>
      <w:r w:rsidR="004766C1">
        <w:t>Object, not</w:t>
      </w:r>
      <w:r>
        <w:t xml:space="preserve"> the object </w:t>
      </w:r>
      <w:r w:rsidR="004766C1">
        <w:t>itself. Remember</w:t>
      </w:r>
      <w:r>
        <w:t xml:space="preserve"> that objects live in the heap.</w:t>
      </w:r>
    </w:p>
    <w:p w14:paraId="2AC3633F" w14:textId="58366430" w:rsidR="00A337F8" w:rsidRDefault="00A337F8" w:rsidP="00031B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E5829" wp14:editId="00F7DD81">
                <wp:simplePos x="0" y="0"/>
                <wp:positionH relativeFrom="column">
                  <wp:posOffset>2133599</wp:posOffset>
                </wp:positionH>
                <wp:positionV relativeFrom="paragraph">
                  <wp:posOffset>213995</wp:posOffset>
                </wp:positionV>
                <wp:extent cx="3019425" cy="1038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C7596" w14:textId="3FF94174" w:rsidR="00555D49" w:rsidRDefault="00555D49" w:rsidP="00555D49">
                            <w:pPr>
                              <w:jc w:val="center"/>
                            </w:pPr>
                          </w:p>
                          <w:p w14:paraId="5850E3B2" w14:textId="323BFFD4" w:rsidR="00555D49" w:rsidRDefault="00555D49" w:rsidP="00555D49">
                            <w:pPr>
                              <w:jc w:val="center"/>
                            </w:pPr>
                          </w:p>
                          <w:p w14:paraId="42D22B87" w14:textId="77777777" w:rsidR="00555D49" w:rsidRDefault="00555D49" w:rsidP="00555D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AE5829" id="Oval 3" o:spid="_x0000_s1026" style="position:absolute;margin-left:168pt;margin-top:16.85pt;width:237.75pt;height:8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" fillcolor="#1cade4 [3204]" strokecolor="#0d5571 [1604]" strokeweight="1pt">
                <v:stroke joinstyle="miter"/>
                <v:textbox>
                  <w:txbxContent>
                    <w:p w14:paraId="48BC7596" w14:textId="3FF94174" w:rsidR="00555D49" w:rsidRDefault="00555D49" w:rsidP="00555D49">
                      <w:pPr>
                        <w:jc w:val="center"/>
                      </w:pPr>
                    </w:p>
                    <w:p w14:paraId="5850E3B2" w14:textId="323BFFD4" w:rsidR="00555D49" w:rsidRDefault="00555D49" w:rsidP="00555D49">
                      <w:pPr>
                        <w:jc w:val="center"/>
                      </w:pPr>
                    </w:p>
                    <w:p w14:paraId="42D22B87" w14:textId="77777777" w:rsidR="00555D49" w:rsidRDefault="00555D49" w:rsidP="00555D4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>The reference to the object is stored in the stack.</w:t>
      </w:r>
    </w:p>
    <w:p w14:paraId="5ACE9DA8" w14:textId="166C46C8" w:rsidR="00D52571" w:rsidRDefault="00A337F8" w:rsidP="00031B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42200" wp14:editId="37782494">
                <wp:simplePos x="0" y="0"/>
                <wp:positionH relativeFrom="column">
                  <wp:posOffset>-28575</wp:posOffset>
                </wp:positionH>
                <wp:positionV relativeFrom="paragraph">
                  <wp:posOffset>185420</wp:posOffset>
                </wp:positionV>
                <wp:extent cx="184785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4BD1F" w14:textId="1DB73F33" w:rsidR="00A337F8" w:rsidRPr="00A337F8" w:rsidRDefault="00A337F8" w:rsidP="00A337F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Go(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) 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42200" id="Rectangle 2" o:spid="_x0000_s1027" style="position:absolute;margin-left:-2.25pt;margin-top:14.6pt;width:145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" fillcolor="#1cade4 [3204]" strokecolor="#0d5571 [1604]" strokeweight="1pt">
                <v:textbox>
                  <w:txbxContent>
                    <w:p w14:paraId="5724BD1F" w14:textId="1DB73F33" w:rsidR="00A337F8" w:rsidRPr="00A337F8" w:rsidRDefault="00A337F8" w:rsidP="00A337F8">
                      <w:pPr>
                        <w:jc w:val="center"/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Go(</w:t>
                      </w:r>
                      <w:proofErr w:type="gramEnd"/>
                      <w:r>
                        <w:rPr>
                          <w:lang w:val="en-IN"/>
                        </w:rPr>
                        <w:t>)  (d)</w:t>
                      </w:r>
                    </w:p>
                  </w:txbxContent>
                </v:textbox>
              </v:rect>
            </w:pict>
          </mc:Fallback>
        </mc:AlternateContent>
      </w:r>
    </w:p>
    <w:p w14:paraId="6A769D8E" w14:textId="5AFAB7D7" w:rsidR="00031B82" w:rsidRPr="00031B82" w:rsidRDefault="00A337F8" w:rsidP="00031B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B8A8C" wp14:editId="3FFCD276">
                <wp:simplePos x="0" y="0"/>
                <wp:positionH relativeFrom="column">
                  <wp:posOffset>1152525</wp:posOffset>
                </wp:positionH>
                <wp:positionV relativeFrom="paragraph">
                  <wp:posOffset>61595</wp:posOffset>
                </wp:positionV>
                <wp:extent cx="1504950" cy="180975"/>
                <wp:effectExtent l="0" t="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5A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0.75pt;margin-top:4.85pt;width:118.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" strokecolor="#1cade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56A47" wp14:editId="567BFFD5">
                <wp:simplePos x="0" y="0"/>
                <wp:positionH relativeFrom="column">
                  <wp:posOffset>2600324</wp:posOffset>
                </wp:positionH>
                <wp:positionV relativeFrom="paragraph">
                  <wp:posOffset>13970</wp:posOffset>
                </wp:positionV>
                <wp:extent cx="1266825" cy="390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8B81" w14:textId="59D86F71" w:rsidR="00A337F8" w:rsidRPr="00A337F8" w:rsidRDefault="00A337F8" w:rsidP="00A337F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Object1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956A47" id="Oval 4" o:spid="_x0000_s1028" style="position:absolute;margin-left:204.75pt;margin-top:1.1pt;width:99.7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" fillcolor="#1cade4 [3204]" strokecolor="#0d5571 [1604]" strokeweight="1pt">
                <v:stroke joinstyle="miter"/>
                <v:textbox>
                  <w:txbxContent>
                    <w:p w14:paraId="5E798B81" w14:textId="59D86F71" w:rsidR="00A337F8" w:rsidRPr="00A337F8" w:rsidRDefault="00A337F8" w:rsidP="00A337F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Object1</w:t>
                      </w:r>
                    </w:p>
                  </w:txbxContent>
                </v:textbox>
              </v:oval>
            </w:pict>
          </mc:Fallback>
        </mc:AlternateContent>
      </w:r>
    </w:p>
    <w:p w14:paraId="46650348" w14:textId="69D8A31A" w:rsidR="000A0F9B" w:rsidRDefault="000A0F9B" w:rsidP="000A0F9B"/>
    <w:p w14:paraId="36F61B27" w14:textId="1A7C6EF4" w:rsidR="00EA0020" w:rsidRDefault="00EA0020" w:rsidP="000A0F9B"/>
    <w:p w14:paraId="32B93A91" w14:textId="356FC312" w:rsidR="00EA0020" w:rsidRDefault="00EA0020" w:rsidP="000A0F9B">
      <w:r>
        <w:rPr>
          <w:noProof/>
        </w:rPr>
        <w:drawing>
          <wp:inline distT="0" distB="0" distL="0" distR="0" wp14:anchorId="08A0DE4A" wp14:editId="412F20CF">
            <wp:extent cx="5943600" cy="3039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8DB" w14:textId="2F46BFB1" w:rsidR="00031AB8" w:rsidRDefault="00031AB8" w:rsidP="000A0F9B"/>
    <w:p w14:paraId="4834C3BD" w14:textId="1FB94F92" w:rsidR="00031AB8" w:rsidRDefault="00031AB8" w:rsidP="000A0F9B">
      <w:r>
        <w:rPr>
          <w:noProof/>
        </w:rPr>
        <w:lastRenderedPageBreak/>
        <w:drawing>
          <wp:inline distT="0" distB="0" distL="0" distR="0" wp14:anchorId="126FE1F4" wp14:editId="5ABDBC94">
            <wp:extent cx="5943600" cy="305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52D5" w14:textId="432C7119" w:rsidR="009357C0" w:rsidRDefault="009357C0" w:rsidP="000A0F9B"/>
    <w:p w14:paraId="1AFB9D02" w14:textId="30CB4346" w:rsidR="009357C0" w:rsidRDefault="009357C0" w:rsidP="000A0F9B">
      <w:r>
        <w:rPr>
          <w:noProof/>
        </w:rPr>
        <w:drawing>
          <wp:inline distT="0" distB="0" distL="0" distR="0" wp14:anchorId="00E0AF3F" wp14:editId="78E31409">
            <wp:extent cx="5943600" cy="306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7C0" w:rsidSect="000A0F9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22C9" w14:textId="77777777" w:rsidR="007F732E" w:rsidRDefault="007F732E">
      <w:pPr>
        <w:spacing w:after="0" w:line="240" w:lineRule="auto"/>
      </w:pPr>
      <w:r>
        <w:separator/>
      </w:r>
    </w:p>
  </w:endnote>
  <w:endnote w:type="continuationSeparator" w:id="0">
    <w:p w14:paraId="3AC0B4D1" w14:textId="77777777" w:rsidR="007F732E" w:rsidRDefault="007F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F9E8F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F4D64" w14:textId="77777777" w:rsidR="007F732E" w:rsidRDefault="007F732E">
      <w:pPr>
        <w:spacing w:after="0" w:line="240" w:lineRule="auto"/>
      </w:pPr>
      <w:r>
        <w:separator/>
      </w:r>
    </w:p>
  </w:footnote>
  <w:footnote w:type="continuationSeparator" w:id="0">
    <w:p w14:paraId="1FB0D1A4" w14:textId="77777777" w:rsidR="007F732E" w:rsidRDefault="007F7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82"/>
    <w:rsid w:val="00003183"/>
    <w:rsid w:val="00013445"/>
    <w:rsid w:val="00031AB8"/>
    <w:rsid w:val="00031B82"/>
    <w:rsid w:val="000A0F9B"/>
    <w:rsid w:val="00100023"/>
    <w:rsid w:val="00123E1E"/>
    <w:rsid w:val="0013591F"/>
    <w:rsid w:val="00216BF8"/>
    <w:rsid w:val="0024640E"/>
    <w:rsid w:val="002B5FBD"/>
    <w:rsid w:val="002C1B16"/>
    <w:rsid w:val="004766C1"/>
    <w:rsid w:val="004D1F57"/>
    <w:rsid w:val="00534B25"/>
    <w:rsid w:val="00555D49"/>
    <w:rsid w:val="00771F16"/>
    <w:rsid w:val="0078294C"/>
    <w:rsid w:val="00791A6C"/>
    <w:rsid w:val="007F732E"/>
    <w:rsid w:val="00810F90"/>
    <w:rsid w:val="00853928"/>
    <w:rsid w:val="008B6008"/>
    <w:rsid w:val="009357C0"/>
    <w:rsid w:val="00971DEC"/>
    <w:rsid w:val="00A337F8"/>
    <w:rsid w:val="00B64B70"/>
    <w:rsid w:val="00B66857"/>
    <w:rsid w:val="00B72197"/>
    <w:rsid w:val="00BA3B94"/>
    <w:rsid w:val="00C07BE9"/>
    <w:rsid w:val="00CD78E1"/>
    <w:rsid w:val="00D52571"/>
    <w:rsid w:val="00EA0020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56067"/>
  <w15:chartTrackingRefBased/>
  <w15:docId w15:val="{F0D056DB-27C5-4D9F-A085-67A0CDEF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ansh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87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Devaansh</dc:creator>
  <cp:keywords/>
  <dc:description/>
  <cp:lastModifiedBy>Devaansh</cp:lastModifiedBy>
  <cp:revision>17</cp:revision>
  <dcterms:created xsi:type="dcterms:W3CDTF">2018-07-12T14:57:00Z</dcterms:created>
  <dcterms:modified xsi:type="dcterms:W3CDTF">2018-07-12T16:24:00Z</dcterms:modified>
</cp:coreProperties>
</file>